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3351" w:rsidRPr="00E652D1" w:rsidRDefault="00D91195" w:rsidP="00E652D1">
      <w:pPr>
        <w:jc w:val="both"/>
        <w:rPr>
          <w:rFonts w:asciiTheme="majorHAnsi" w:hAnsiTheme="majorHAnsi" w:cstheme="majorHAnsi"/>
          <w:b/>
          <w:sz w:val="48"/>
        </w:rPr>
      </w:pPr>
      <w:r w:rsidRPr="00D91195">
        <w:rPr>
          <w:rFonts w:asciiTheme="majorHAnsi" w:hAnsiTheme="majorHAnsi" w:cstheme="majorHAnsi"/>
          <w:b/>
          <w:sz w:val="48"/>
        </w:rPr>
        <w:t xml:space="preserve">UNIVERSIDAD AUTONOMA </w:t>
      </w:r>
      <w:r w:rsidRPr="00D91195">
        <w:rPr>
          <w:rFonts w:asciiTheme="majorHAnsi" w:hAnsiTheme="majorHAnsi" w:cstheme="majorHAnsi"/>
          <w:noProof/>
          <w:sz w:val="32"/>
        </w:rPr>
        <w:drawing>
          <wp:anchor distT="0" distB="0" distL="114300" distR="114300" simplePos="0" relativeHeight="251658240" behindDoc="0" locked="0" layoutInCell="1" allowOverlap="1" wp14:anchorId="737F4243" wp14:editId="1F2E3972">
            <wp:simplePos x="0" y="0"/>
            <wp:positionH relativeFrom="margin">
              <wp:align>center</wp:align>
            </wp:positionH>
            <wp:positionV relativeFrom="paragraph">
              <wp:posOffset>622300</wp:posOffset>
            </wp:positionV>
            <wp:extent cx="1828800" cy="2495550"/>
            <wp:effectExtent l="0" t="0" r="0" b="0"/>
            <wp:wrapTopAndBottom/>
            <wp:docPr id="1" name="Picture 1" descr="Image result for uab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abc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1195">
        <w:rPr>
          <w:rFonts w:asciiTheme="majorHAnsi" w:hAnsiTheme="majorHAnsi" w:cstheme="majorHAnsi"/>
          <w:b/>
          <w:sz w:val="48"/>
        </w:rPr>
        <w:t>DE BAJA CALIFORNIA</w:t>
      </w:r>
    </w:p>
    <w:p w:rsidR="00D91195" w:rsidRPr="00E652D1" w:rsidRDefault="00E652D1" w:rsidP="00D91195">
      <w:pPr>
        <w:spacing w:line="360" w:lineRule="auto"/>
        <w:ind w:left="1440" w:hanging="1440"/>
        <w:jc w:val="center"/>
        <w:rPr>
          <w:rFonts w:cstheme="minorHAnsi"/>
          <w:sz w:val="40"/>
        </w:rPr>
      </w:pPr>
      <w:r w:rsidRPr="00E652D1">
        <w:rPr>
          <w:rFonts w:cstheme="minorHAnsi"/>
          <w:sz w:val="40"/>
        </w:rPr>
        <w:t>Organización de computadoras y lenguaje ensamblador</w:t>
      </w:r>
    </w:p>
    <w:p w:rsidR="00E652D1" w:rsidRPr="00E652D1" w:rsidRDefault="00E652D1" w:rsidP="00D91195">
      <w:pPr>
        <w:spacing w:line="360" w:lineRule="auto"/>
        <w:ind w:left="1440" w:hanging="1440"/>
        <w:jc w:val="center"/>
        <w:rPr>
          <w:rFonts w:cstheme="minorHAnsi"/>
          <w:b/>
          <w:sz w:val="36"/>
        </w:rPr>
      </w:pPr>
      <w:r w:rsidRPr="00E652D1">
        <w:rPr>
          <w:rFonts w:cstheme="minorHAnsi"/>
          <w:b/>
          <w:sz w:val="36"/>
        </w:rPr>
        <w:t>Practica 5. Programación de una computadora MITS 8800</w:t>
      </w:r>
    </w:p>
    <w:p w:rsidR="00E652D1" w:rsidRPr="00E652D1" w:rsidRDefault="00E652D1" w:rsidP="00E652D1">
      <w:pPr>
        <w:spacing w:after="0" w:line="276" w:lineRule="auto"/>
        <w:ind w:left="1440" w:hanging="1440"/>
        <w:jc w:val="center"/>
        <w:rPr>
          <w:rFonts w:cstheme="minorHAnsi"/>
          <w:b/>
          <w:sz w:val="36"/>
        </w:rPr>
      </w:pPr>
      <w:r w:rsidRPr="00E652D1">
        <w:rPr>
          <w:rFonts w:cstheme="minorHAnsi"/>
          <w:b/>
          <w:sz w:val="36"/>
        </w:rPr>
        <w:t>Alumno</w:t>
      </w:r>
    </w:p>
    <w:p w:rsidR="00D91195" w:rsidRPr="00D91195" w:rsidRDefault="00E652D1" w:rsidP="00E652D1">
      <w:pPr>
        <w:spacing w:after="0" w:line="360" w:lineRule="auto"/>
        <w:ind w:left="1440" w:hanging="1440"/>
        <w:jc w:val="center"/>
        <w:rPr>
          <w:rFonts w:cstheme="minorHAnsi"/>
          <w:sz w:val="36"/>
        </w:rPr>
      </w:pPr>
      <w:r>
        <w:rPr>
          <w:rFonts w:cstheme="minorHAnsi"/>
          <w:sz w:val="36"/>
        </w:rPr>
        <w:t>Caudillo Sánchez Diego</w:t>
      </w:r>
    </w:p>
    <w:p w:rsidR="00E652D1" w:rsidRPr="00E652D1" w:rsidRDefault="00E652D1" w:rsidP="00E652D1">
      <w:pPr>
        <w:spacing w:after="0" w:line="276" w:lineRule="auto"/>
        <w:ind w:left="1440" w:hanging="1440"/>
        <w:jc w:val="center"/>
        <w:rPr>
          <w:rFonts w:cstheme="minorHAnsi"/>
          <w:b/>
          <w:sz w:val="36"/>
        </w:rPr>
      </w:pPr>
      <w:r w:rsidRPr="00E652D1">
        <w:rPr>
          <w:rFonts w:cstheme="minorHAnsi"/>
          <w:b/>
          <w:sz w:val="36"/>
        </w:rPr>
        <w:t>Matricula</w:t>
      </w:r>
    </w:p>
    <w:p w:rsidR="00D91195" w:rsidRPr="00D91195" w:rsidRDefault="00D91195" w:rsidP="00D91195">
      <w:pPr>
        <w:spacing w:line="360" w:lineRule="auto"/>
        <w:ind w:left="1440" w:hanging="1440"/>
        <w:jc w:val="center"/>
        <w:rPr>
          <w:rFonts w:cstheme="minorHAnsi"/>
          <w:sz w:val="36"/>
        </w:rPr>
      </w:pPr>
      <w:r w:rsidRPr="00D91195">
        <w:rPr>
          <w:rFonts w:cstheme="minorHAnsi"/>
          <w:sz w:val="36"/>
        </w:rPr>
        <w:t>1249199</w:t>
      </w:r>
    </w:p>
    <w:p w:rsidR="00E652D1" w:rsidRPr="00E652D1" w:rsidRDefault="00E652D1" w:rsidP="00E652D1">
      <w:pPr>
        <w:spacing w:after="0" w:line="276" w:lineRule="auto"/>
        <w:ind w:left="1440" w:hanging="1440"/>
        <w:jc w:val="center"/>
        <w:rPr>
          <w:rFonts w:cstheme="minorHAnsi"/>
          <w:b/>
          <w:sz w:val="36"/>
        </w:rPr>
      </w:pPr>
      <w:r w:rsidRPr="00E652D1">
        <w:rPr>
          <w:rFonts w:cstheme="minorHAnsi"/>
          <w:b/>
          <w:sz w:val="36"/>
        </w:rPr>
        <w:t>Grupo</w:t>
      </w:r>
    </w:p>
    <w:p w:rsidR="00D91195" w:rsidRPr="00D91195" w:rsidRDefault="00E652D1" w:rsidP="00D91195">
      <w:pPr>
        <w:spacing w:line="360" w:lineRule="auto"/>
        <w:ind w:left="1440" w:hanging="1440"/>
        <w:jc w:val="center"/>
        <w:rPr>
          <w:rFonts w:cstheme="minorHAnsi"/>
          <w:sz w:val="36"/>
        </w:rPr>
      </w:pPr>
      <w:r>
        <w:rPr>
          <w:rFonts w:cstheme="minorHAnsi"/>
          <w:sz w:val="36"/>
        </w:rPr>
        <w:t>551</w:t>
      </w:r>
      <w:r w:rsidR="00D91195" w:rsidRPr="00D91195">
        <w:rPr>
          <w:rFonts w:cstheme="minorHAnsi"/>
          <w:sz w:val="36"/>
        </w:rPr>
        <w:t xml:space="preserve"> </w:t>
      </w:r>
    </w:p>
    <w:p w:rsidR="00D91195" w:rsidRPr="00E652D1" w:rsidRDefault="00E652D1" w:rsidP="00E652D1">
      <w:pPr>
        <w:spacing w:after="0" w:line="276" w:lineRule="auto"/>
        <w:ind w:left="1440" w:hanging="1440"/>
        <w:jc w:val="center"/>
        <w:rPr>
          <w:rFonts w:cstheme="minorHAnsi"/>
          <w:b/>
          <w:sz w:val="36"/>
        </w:rPr>
      </w:pPr>
      <w:r w:rsidRPr="00E652D1">
        <w:rPr>
          <w:rFonts w:cstheme="minorHAnsi"/>
          <w:b/>
          <w:sz w:val="36"/>
        </w:rPr>
        <w:t>Docente</w:t>
      </w:r>
      <w:r w:rsidR="00D91195" w:rsidRPr="00E652D1">
        <w:rPr>
          <w:rFonts w:cstheme="minorHAnsi"/>
          <w:b/>
          <w:sz w:val="36"/>
        </w:rPr>
        <w:t xml:space="preserve"> </w:t>
      </w:r>
    </w:p>
    <w:p w:rsidR="00E652D1" w:rsidRPr="00D91195" w:rsidRDefault="00E652D1" w:rsidP="00D91195">
      <w:pPr>
        <w:spacing w:line="360" w:lineRule="auto"/>
        <w:ind w:left="1440" w:hanging="1440"/>
        <w:jc w:val="center"/>
        <w:rPr>
          <w:rFonts w:cstheme="minorHAnsi"/>
          <w:sz w:val="36"/>
        </w:rPr>
      </w:pPr>
      <w:r>
        <w:rPr>
          <w:rFonts w:cstheme="minorHAnsi"/>
          <w:sz w:val="36"/>
        </w:rPr>
        <w:t xml:space="preserve">Dr. Mauricio Alonso Sánchez </w:t>
      </w:r>
    </w:p>
    <w:p w:rsidR="00D91195" w:rsidRPr="00E652D1" w:rsidRDefault="00E652D1" w:rsidP="00E652D1">
      <w:pPr>
        <w:spacing w:after="0" w:line="276" w:lineRule="auto"/>
        <w:ind w:left="1440" w:hanging="1440"/>
        <w:jc w:val="center"/>
        <w:rPr>
          <w:rFonts w:cstheme="minorHAnsi"/>
          <w:b/>
          <w:sz w:val="36"/>
        </w:rPr>
      </w:pPr>
      <w:r w:rsidRPr="00E652D1">
        <w:rPr>
          <w:rFonts w:cstheme="minorHAnsi"/>
          <w:b/>
          <w:sz w:val="36"/>
        </w:rPr>
        <w:t>Fecha de entrega</w:t>
      </w:r>
      <w:r w:rsidR="00D91195" w:rsidRPr="00E652D1">
        <w:rPr>
          <w:rFonts w:cstheme="minorHAnsi"/>
          <w:b/>
          <w:sz w:val="36"/>
        </w:rPr>
        <w:t xml:space="preserve"> </w:t>
      </w:r>
    </w:p>
    <w:p w:rsidR="00E652D1" w:rsidRDefault="00E652D1" w:rsidP="00E652D1">
      <w:pPr>
        <w:spacing w:line="360" w:lineRule="auto"/>
        <w:ind w:left="1440" w:hanging="1440"/>
        <w:jc w:val="center"/>
        <w:rPr>
          <w:rFonts w:cstheme="minorHAnsi"/>
          <w:sz w:val="36"/>
        </w:rPr>
      </w:pPr>
      <w:r>
        <w:rPr>
          <w:rFonts w:cstheme="minorHAnsi"/>
          <w:sz w:val="36"/>
        </w:rPr>
        <w:t>22/marzo/2019</w:t>
      </w:r>
    </w:p>
    <w:p w:rsidR="00E652D1" w:rsidRDefault="00E652D1" w:rsidP="00E652D1">
      <w:pPr>
        <w:spacing w:after="0" w:line="360" w:lineRule="auto"/>
        <w:ind w:left="1440" w:hanging="1440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b/>
          <w:sz w:val="24"/>
        </w:rPr>
        <w:lastRenderedPageBreak/>
        <w:t>Objetivo</w:t>
      </w:r>
    </w:p>
    <w:p w:rsidR="00E652D1" w:rsidRPr="00E652D1" w:rsidRDefault="00E652D1" w:rsidP="00E652D1">
      <w:pPr>
        <w:spacing w:line="360" w:lineRule="auto"/>
        <w:ind w:left="1440" w:hanging="1440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sz w:val="24"/>
        </w:rPr>
        <w:t>Programar un código básico en una MITS Altair 8800 usando un simulador del mismo.</w:t>
      </w:r>
      <w:r w:rsidRPr="00E652D1">
        <w:rPr>
          <w:rFonts w:ascii="Times New Roman" w:hAnsi="Times New Roman" w:cs="Times New Roman"/>
          <w:sz w:val="24"/>
        </w:rPr>
        <w:t xml:space="preserve"> </w:t>
      </w:r>
    </w:p>
    <w:p w:rsidR="00E652D1" w:rsidRPr="00E652D1" w:rsidRDefault="00E652D1" w:rsidP="00E652D1">
      <w:pPr>
        <w:spacing w:after="0" w:line="360" w:lineRule="auto"/>
        <w:ind w:left="1440" w:hanging="1440"/>
        <w:jc w:val="both"/>
        <w:rPr>
          <w:rFonts w:ascii="Times New Roman" w:hAnsi="Times New Roman" w:cs="Times New Roman"/>
          <w:b/>
          <w:sz w:val="24"/>
        </w:rPr>
      </w:pPr>
      <w:r w:rsidRPr="00E652D1">
        <w:rPr>
          <w:rFonts w:ascii="Times New Roman" w:hAnsi="Times New Roman" w:cs="Times New Roman"/>
          <w:b/>
          <w:sz w:val="24"/>
        </w:rPr>
        <w:t>Materiales</w:t>
      </w:r>
      <w:r w:rsidRPr="00E652D1">
        <w:rPr>
          <w:rFonts w:ascii="Times New Roman" w:hAnsi="Times New Roman" w:cs="Times New Roman"/>
          <w:b/>
          <w:sz w:val="24"/>
        </w:rPr>
        <w:t xml:space="preserve"> </w:t>
      </w:r>
    </w:p>
    <w:p w:rsidR="00E652D1" w:rsidRPr="00E652D1" w:rsidRDefault="00E652D1" w:rsidP="00E652D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sz w:val="24"/>
        </w:rPr>
        <w:t>Simulador del MITS Altair 8800 (</w:t>
      </w:r>
      <w:hyperlink r:id="rId7" w:history="1">
        <w:r w:rsidRPr="00E652D1">
          <w:rPr>
            <w:rStyle w:val="Hyperlink"/>
            <w:rFonts w:ascii="Times New Roman" w:hAnsi="Times New Roman" w:cs="Times New Roman"/>
            <w:sz w:val="24"/>
          </w:rPr>
          <w:t>http://s2js.com/altair/</w:t>
        </w:r>
      </w:hyperlink>
      <w:r w:rsidRPr="00E652D1">
        <w:rPr>
          <w:rFonts w:ascii="Times New Roman" w:hAnsi="Times New Roman" w:cs="Times New Roman"/>
          <w:sz w:val="24"/>
        </w:rPr>
        <w:t>)</w:t>
      </w:r>
      <w:r w:rsidRPr="00E652D1">
        <w:rPr>
          <w:rFonts w:ascii="Times New Roman" w:hAnsi="Times New Roman" w:cs="Times New Roman"/>
          <w:sz w:val="24"/>
        </w:rPr>
        <w:t xml:space="preserve"> </w:t>
      </w:r>
    </w:p>
    <w:p w:rsidR="00E652D1" w:rsidRPr="00E652D1" w:rsidRDefault="00E652D1" w:rsidP="00E652D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sz w:val="24"/>
        </w:rPr>
        <w:t>Manual de programación del MITS Altair 8800 (se consigue en la página de arriba o en</w:t>
      </w:r>
      <w:r w:rsidRPr="00E652D1">
        <w:rPr>
          <w:rFonts w:ascii="Times New Roman" w:hAnsi="Times New Roman" w:cs="Times New Roman"/>
          <w:sz w:val="24"/>
        </w:rPr>
        <w:t xml:space="preserve"> </w:t>
      </w:r>
      <w:hyperlink r:id="rId8" w:history="1">
        <w:r w:rsidRPr="00E652D1">
          <w:rPr>
            <w:rStyle w:val="Hyperlink"/>
            <w:rFonts w:ascii="Times New Roman" w:hAnsi="Times New Roman" w:cs="Times New Roman"/>
            <w:sz w:val="24"/>
          </w:rPr>
          <w:t>http://www.altair32.com/Altair32links.htm</w:t>
        </w:r>
      </w:hyperlink>
      <w:r w:rsidRPr="00E652D1">
        <w:rPr>
          <w:rFonts w:ascii="Times New Roman" w:hAnsi="Times New Roman" w:cs="Times New Roman"/>
          <w:sz w:val="24"/>
        </w:rPr>
        <w:t>)</w:t>
      </w:r>
    </w:p>
    <w:p w:rsidR="00E652D1" w:rsidRPr="00E652D1" w:rsidRDefault="00E652D1" w:rsidP="00E652D1">
      <w:pPr>
        <w:spacing w:after="0" w:line="360" w:lineRule="auto"/>
        <w:ind w:left="1440" w:hanging="1440"/>
        <w:jc w:val="both"/>
        <w:rPr>
          <w:rFonts w:ascii="Times New Roman" w:hAnsi="Times New Roman" w:cs="Times New Roman"/>
          <w:b/>
          <w:sz w:val="24"/>
        </w:rPr>
      </w:pPr>
      <w:r w:rsidRPr="00E652D1">
        <w:rPr>
          <w:rFonts w:ascii="Times New Roman" w:hAnsi="Times New Roman" w:cs="Times New Roman"/>
          <w:b/>
          <w:sz w:val="24"/>
        </w:rPr>
        <w:t>Teoría</w:t>
      </w:r>
    </w:p>
    <w:p w:rsidR="00E652D1" w:rsidRPr="00E652D1" w:rsidRDefault="00E652D1" w:rsidP="00E652D1">
      <w:pPr>
        <w:spacing w:after="0" w:line="360" w:lineRule="auto"/>
        <w:ind w:left="1440" w:hanging="1440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sz w:val="24"/>
        </w:rPr>
        <w:t>Hacer una reseña sobre:</w:t>
      </w:r>
    </w:p>
    <w:p w:rsidR="00E652D1" w:rsidRPr="00E652D1" w:rsidRDefault="00E652D1" w:rsidP="00E045C0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sz w:val="24"/>
        </w:rPr>
        <w:t>La historia del MITS Altair 8800</w:t>
      </w:r>
    </w:p>
    <w:p w:rsidR="00E652D1" w:rsidRPr="00E652D1" w:rsidRDefault="00E652D1" w:rsidP="00E045C0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sz w:val="24"/>
        </w:rPr>
        <w:t>Describir brevemente las capacidades del procesador 8080</w:t>
      </w:r>
    </w:p>
    <w:p w:rsidR="00E652D1" w:rsidRDefault="00E652D1" w:rsidP="00E045C0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sz w:val="24"/>
        </w:rPr>
        <w:t>Describir en un diagrama de flujo el proceso de programación de instrucciones para la</w:t>
      </w:r>
      <w:r w:rsidRPr="00E652D1">
        <w:rPr>
          <w:rFonts w:ascii="Times New Roman" w:hAnsi="Times New Roman" w:cs="Times New Roman"/>
          <w:sz w:val="24"/>
        </w:rPr>
        <w:t xml:space="preserve"> </w:t>
      </w:r>
      <w:r w:rsidRPr="00E652D1">
        <w:rPr>
          <w:rFonts w:ascii="Times New Roman" w:hAnsi="Times New Roman" w:cs="Times New Roman"/>
          <w:sz w:val="24"/>
        </w:rPr>
        <w:t>computadora MITS Altair 8800</w:t>
      </w:r>
    </w:p>
    <w:p w:rsidR="00E652D1" w:rsidRPr="00E652D1" w:rsidRDefault="00E652D1" w:rsidP="00E652D1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E652D1">
        <w:rPr>
          <w:rFonts w:ascii="Times New Roman" w:hAnsi="Times New Roman" w:cs="Times New Roman"/>
          <w:b/>
          <w:sz w:val="24"/>
        </w:rPr>
        <w:t>Desarrollo</w:t>
      </w:r>
    </w:p>
    <w:p w:rsidR="00E652D1" w:rsidRDefault="00E652D1" w:rsidP="00E045C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sz w:val="24"/>
        </w:rPr>
        <w:t>Programar en el simulador del MITS Altair 8800 un programa con la siguiente funcionalidad:</w:t>
      </w:r>
    </w:p>
    <w:p w:rsidR="00E652D1" w:rsidRPr="00E045C0" w:rsidRDefault="00E652D1" w:rsidP="00E045C0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>Escribir a tres localidades distintas de memoria valores diferentes.</w:t>
      </w:r>
    </w:p>
    <w:p w:rsidR="00E652D1" w:rsidRPr="00E045C0" w:rsidRDefault="00E652D1" w:rsidP="00E045C0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>Sumar los primeros dos números</w:t>
      </w:r>
    </w:p>
    <w:p w:rsidR="00E652D1" w:rsidRPr="00E045C0" w:rsidRDefault="00E652D1" w:rsidP="00E045C0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>Mostrar el resultado</w:t>
      </w:r>
    </w:p>
    <w:p w:rsidR="00E652D1" w:rsidRPr="00E045C0" w:rsidRDefault="00E652D1" w:rsidP="00E045C0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>Incrementar en 1 el valor en la tercera localidad de memoria</w:t>
      </w:r>
    </w:p>
    <w:p w:rsidR="00E652D1" w:rsidRPr="00E045C0" w:rsidRDefault="00E652D1" w:rsidP="00E045C0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>Multiplicar el resultado del punto 2 por el valor en la tercera localidad de memoria</w:t>
      </w:r>
    </w:p>
    <w:p w:rsidR="00E652D1" w:rsidRPr="00E045C0" w:rsidRDefault="00E652D1" w:rsidP="00E045C0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>Mostrar el resultado</w:t>
      </w:r>
    </w:p>
    <w:p w:rsidR="00E652D1" w:rsidRDefault="00E652D1" w:rsidP="00E045C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652D1">
        <w:rPr>
          <w:rFonts w:ascii="Times New Roman" w:hAnsi="Times New Roman" w:cs="Times New Roman"/>
          <w:sz w:val="24"/>
        </w:rPr>
        <w:t>Se deberá reportar un registro detallado de las instrucciones utilizadas, donde incluirá:</w:t>
      </w:r>
    </w:p>
    <w:p w:rsidR="00E652D1" w:rsidRPr="00E045C0" w:rsidRDefault="00E652D1" w:rsidP="00E045C0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>Instrucción utilizada</w:t>
      </w:r>
    </w:p>
    <w:p w:rsidR="00E652D1" w:rsidRPr="00E045C0" w:rsidRDefault="00E652D1" w:rsidP="00E045C0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 xml:space="preserve">Secuencia de </w:t>
      </w:r>
      <w:proofErr w:type="spellStart"/>
      <w:r w:rsidRPr="00E045C0">
        <w:rPr>
          <w:rFonts w:ascii="Times New Roman" w:hAnsi="Times New Roman" w:cs="Times New Roman"/>
          <w:sz w:val="24"/>
        </w:rPr>
        <w:t>switches</w:t>
      </w:r>
      <w:proofErr w:type="spellEnd"/>
      <w:r w:rsidRPr="00E045C0">
        <w:rPr>
          <w:rFonts w:ascii="Times New Roman" w:hAnsi="Times New Roman" w:cs="Times New Roman"/>
          <w:sz w:val="24"/>
        </w:rPr>
        <w:t xml:space="preserve"> utilizados para ingresar dicha instrucción</w:t>
      </w:r>
    </w:p>
    <w:p w:rsidR="00E045C0" w:rsidRDefault="00E652D1" w:rsidP="00E045C0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>Cambio en memoria durante la programación</w:t>
      </w:r>
    </w:p>
    <w:p w:rsidR="00E045C0" w:rsidRDefault="00E045C0" w:rsidP="00E045C0">
      <w:p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E045C0">
        <w:rPr>
          <w:rFonts w:ascii="Times New Roman" w:hAnsi="Times New Roman" w:cs="Times New Roman"/>
          <w:sz w:val="24"/>
        </w:rPr>
        <w:t xml:space="preserve">Finalmente, tras casa instrucción durante la </w:t>
      </w:r>
      <w:r w:rsidRPr="00E045C0">
        <w:rPr>
          <w:rFonts w:ascii="Times New Roman" w:hAnsi="Times New Roman" w:cs="Times New Roman"/>
          <w:sz w:val="24"/>
        </w:rPr>
        <w:t>programación,</w:t>
      </w:r>
      <w:r w:rsidRPr="00E045C0">
        <w:rPr>
          <w:rFonts w:ascii="Times New Roman" w:hAnsi="Times New Roman" w:cs="Times New Roman"/>
          <w:sz w:val="24"/>
        </w:rPr>
        <w:t xml:space="preserve"> así como durante la ejecución paso a</w:t>
      </w:r>
      <w:r w:rsidRPr="00E045C0">
        <w:rPr>
          <w:rFonts w:ascii="Times New Roman" w:hAnsi="Times New Roman" w:cs="Times New Roman"/>
          <w:sz w:val="24"/>
        </w:rPr>
        <w:t xml:space="preserve"> </w:t>
      </w:r>
      <w:r w:rsidRPr="00E045C0">
        <w:rPr>
          <w:rFonts w:ascii="Times New Roman" w:hAnsi="Times New Roman" w:cs="Times New Roman"/>
          <w:sz w:val="24"/>
        </w:rPr>
        <w:t>paso, se deberá mostrar una captura de pantalla donde se detallen los registros, para visualizar los</w:t>
      </w:r>
      <w:r w:rsidRPr="00E045C0">
        <w:rPr>
          <w:rFonts w:ascii="Times New Roman" w:hAnsi="Times New Roman" w:cs="Times New Roman"/>
          <w:sz w:val="24"/>
        </w:rPr>
        <w:t xml:space="preserve"> </w:t>
      </w:r>
      <w:r w:rsidRPr="00E045C0">
        <w:rPr>
          <w:rFonts w:ascii="Times New Roman" w:hAnsi="Times New Roman" w:cs="Times New Roman"/>
          <w:sz w:val="24"/>
        </w:rPr>
        <w:t>cambios, tal como se muestra en la Figura 1.</w:t>
      </w:r>
    </w:p>
    <w:p w:rsidR="00E045C0" w:rsidRDefault="00E045C0" w:rsidP="00E045C0">
      <w:pPr>
        <w:spacing w:line="276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3EF35F2" wp14:editId="554796FF">
            <wp:extent cx="5525139" cy="1400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9908" cy="14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C0" w:rsidRDefault="00357E83" w:rsidP="00E045C0">
      <w:p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F24A3D" wp14:editId="03170A90">
                <wp:simplePos x="0" y="0"/>
                <wp:positionH relativeFrom="column">
                  <wp:posOffset>3630912</wp:posOffset>
                </wp:positionH>
                <wp:positionV relativeFrom="paragraph">
                  <wp:posOffset>2425682</wp:posOffset>
                </wp:positionV>
                <wp:extent cx="169137" cy="110997"/>
                <wp:effectExtent l="0" t="0" r="21590" b="2286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37" cy="1109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1C07D" id="Rectangle 14" o:spid="_x0000_s1026" style="position:absolute;margin-left:285.9pt;margin-top:191pt;width:13.3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F639DA" wp14:editId="52160848">
                <wp:simplePos x="0" y="0"/>
                <wp:positionH relativeFrom="column">
                  <wp:posOffset>4562475</wp:posOffset>
                </wp:positionH>
                <wp:positionV relativeFrom="paragraph">
                  <wp:posOffset>685800</wp:posOffset>
                </wp:positionV>
                <wp:extent cx="685800" cy="29527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8A60D6" id="Rectangle 13" o:spid="_x0000_s1026" style="position:absolute;margin-left:359.25pt;margin-top:54pt;width:54pt;height:23.2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257175</wp:posOffset>
                </wp:positionV>
                <wp:extent cx="1914525" cy="29527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AEDDB" id="Rectangle 12" o:spid="_x0000_s1026" style="position:absolute;margin-left:261.75pt;margin-top:20.25pt;width:150.75pt;height:2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D423BCE" wp14:editId="47412500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6745"/>
                    <a:stretch/>
                  </pic:blipFill>
                  <pic:spPr bwMode="auto"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E83" w:rsidRDefault="00357E83" w:rsidP="00E045C0">
      <w:p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604267" wp14:editId="2DE05F5C">
                <wp:simplePos x="0" y="0"/>
                <wp:positionH relativeFrom="column">
                  <wp:posOffset>2854647</wp:posOffset>
                </wp:positionH>
                <wp:positionV relativeFrom="paragraph">
                  <wp:posOffset>2446778</wp:posOffset>
                </wp:positionV>
                <wp:extent cx="168910" cy="110490"/>
                <wp:effectExtent l="0" t="0" r="21590" b="2286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1104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014D" id="Rectangle 18" o:spid="_x0000_s1026" style="position:absolute;margin-left:224.8pt;margin-top:192.65pt;width:13.3pt;height:8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97078D" wp14:editId="4A099D24">
                <wp:simplePos x="0" y="0"/>
                <wp:positionH relativeFrom="column">
                  <wp:posOffset>3302758</wp:posOffset>
                </wp:positionH>
                <wp:positionV relativeFrom="paragraph">
                  <wp:posOffset>328030</wp:posOffset>
                </wp:positionV>
                <wp:extent cx="1866332" cy="295275"/>
                <wp:effectExtent l="0" t="0" r="1968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332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80437D" id="Rectangle 17" o:spid="_x0000_s1026" style="position:absolute;margin-left:260.05pt;margin-top:25.85pt;width:146.95pt;height:23.2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B9EC6A" wp14:editId="6BAF5B46">
                <wp:simplePos x="0" y="0"/>
                <wp:positionH relativeFrom="column">
                  <wp:posOffset>4484948</wp:posOffset>
                </wp:positionH>
                <wp:positionV relativeFrom="paragraph">
                  <wp:posOffset>738884</wp:posOffset>
                </wp:positionV>
                <wp:extent cx="685800" cy="295275"/>
                <wp:effectExtent l="0" t="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4636B3" id="Rectangle 16" o:spid="_x0000_s1026" style="position:absolute;margin-left:353.15pt;margin-top:58.2pt;width:54pt;height:23.2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DDEE98F" wp14:editId="44F2E3EB">
            <wp:extent cx="5861713" cy="3020060"/>
            <wp:effectExtent l="0" t="0" r="571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599" r="1359"/>
                    <a:stretch/>
                  </pic:blipFill>
                  <pic:spPr bwMode="auto">
                    <a:xfrm>
                      <a:off x="0" y="0"/>
                      <a:ext cx="5862852" cy="302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122" w:rsidRPr="00E045C0" w:rsidRDefault="00707122" w:rsidP="00E045C0">
      <w:p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107C1B" wp14:editId="597610AB">
                <wp:simplePos x="0" y="0"/>
                <wp:positionH relativeFrom="column">
                  <wp:posOffset>2860884</wp:posOffset>
                </wp:positionH>
                <wp:positionV relativeFrom="paragraph">
                  <wp:posOffset>2499227</wp:posOffset>
                </wp:positionV>
                <wp:extent cx="168910" cy="110490"/>
                <wp:effectExtent l="0" t="0" r="21590" b="2286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1104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D6017" id="Rectangle 22" o:spid="_x0000_s1026" style="position:absolute;margin-left:225.25pt;margin-top:196.8pt;width:13.3pt;height:8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49FA65" wp14:editId="4D17BFB2">
                <wp:simplePos x="0" y="0"/>
                <wp:positionH relativeFrom="column">
                  <wp:posOffset>3261816</wp:posOffset>
                </wp:positionH>
                <wp:positionV relativeFrom="paragraph">
                  <wp:posOffset>334370</wp:posOffset>
                </wp:positionV>
                <wp:extent cx="1893390" cy="295275"/>
                <wp:effectExtent l="0" t="0" r="12065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39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6FE54A" id="Rectangle 21" o:spid="_x0000_s1026" style="position:absolute;margin-left:256.85pt;margin-top:26.35pt;width:149.1pt;height:23.2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" filled="f" strokecolor="#c000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13E9200" wp14:editId="6873F5AB">
                <wp:simplePos x="0" y="0"/>
                <wp:positionH relativeFrom="column">
                  <wp:posOffset>3323230</wp:posOffset>
                </wp:positionH>
                <wp:positionV relativeFrom="paragraph">
                  <wp:posOffset>709684</wp:posOffset>
                </wp:positionV>
                <wp:extent cx="1832212" cy="295275"/>
                <wp:effectExtent l="0" t="0" r="1587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2212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1F4142" id="Rectangle 20" o:spid="_x0000_s1026" style="position:absolute;margin-left:261.65pt;margin-top:55.9pt;width:144.25pt;height:23.2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" filled="f" strokecolor="#c00000" strokeweight="1.5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6244CA7F" wp14:editId="7931006C">
            <wp:extent cx="5861685" cy="3013808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803" r="1377"/>
                    <a:stretch/>
                  </pic:blipFill>
                  <pic:spPr bwMode="auto">
                    <a:xfrm>
                      <a:off x="0" y="0"/>
                      <a:ext cx="5861713" cy="301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07122" w:rsidRPr="00E045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21051"/>
    <w:multiLevelType w:val="hybridMultilevel"/>
    <w:tmpl w:val="5A2836E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E6372E"/>
    <w:multiLevelType w:val="hybridMultilevel"/>
    <w:tmpl w:val="25BC0B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5A6457"/>
    <w:multiLevelType w:val="hybridMultilevel"/>
    <w:tmpl w:val="34C613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DF3A5C"/>
    <w:multiLevelType w:val="hybridMultilevel"/>
    <w:tmpl w:val="12A6D45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A7169D"/>
    <w:multiLevelType w:val="hybridMultilevel"/>
    <w:tmpl w:val="69066F9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2D1"/>
    <w:rsid w:val="00357E83"/>
    <w:rsid w:val="003D1988"/>
    <w:rsid w:val="00615AC1"/>
    <w:rsid w:val="006C2F77"/>
    <w:rsid w:val="00707122"/>
    <w:rsid w:val="008D3351"/>
    <w:rsid w:val="00D91195"/>
    <w:rsid w:val="00E045C0"/>
    <w:rsid w:val="00E65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4F2DF"/>
  <w15:chartTrackingRefBased/>
  <w15:docId w15:val="{6EDE0E96-FEE0-4F3A-9C9F-B3F945741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52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52D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652D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45C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45C0"/>
    <w:rPr>
      <w:rFonts w:ascii="Segoe UI" w:hAnsi="Segoe UI" w:cs="Segoe UI"/>
      <w:sz w:val="18"/>
      <w:szCs w:val="18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ltair32.com/Altair32links.htm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://s2js.com/altair/" TargetMode="Externa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udi\Documents\Custom%20Office%20Templates\portada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CB1652-5D8C-4F5C-9CAA-38D1A7A3B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portada</Template>
  <TotalTime>37</TotalTime>
  <Pages>4</Pages>
  <Words>272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caudi</dc:creator>
  <cp:keywords/>
  <dc:description/>
  <cp:lastModifiedBy>caudi</cp:lastModifiedBy>
  <cp:revision>3</cp:revision>
  <dcterms:created xsi:type="dcterms:W3CDTF">2019-03-21T04:14:00Z</dcterms:created>
  <dcterms:modified xsi:type="dcterms:W3CDTF">2019-03-21T04:51:00Z</dcterms:modified>
</cp:coreProperties>
</file>