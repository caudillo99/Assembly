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A3D9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6833299" wp14:editId="1238D819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4D31A88D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051C1892" w14:textId="77777777" w:rsidR="00D91195" w:rsidRPr="008B0511" w:rsidRDefault="008B0511" w:rsidP="008B0511">
      <w:pPr>
        <w:spacing w:after="0" w:line="36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Organización de computadoras y lenguaje ensamblador</w:t>
      </w:r>
    </w:p>
    <w:p w14:paraId="21E7495F" w14:textId="77777777" w:rsidR="008B0511" w:rsidRDefault="008B0511" w:rsidP="008B0511">
      <w:pPr>
        <w:spacing w:after="0" w:line="360" w:lineRule="auto"/>
        <w:ind w:left="1440" w:hanging="1440"/>
        <w:jc w:val="center"/>
        <w:rPr>
          <w:rFonts w:cstheme="minorHAnsi"/>
          <w:sz w:val="36"/>
        </w:rPr>
      </w:pPr>
      <w:r w:rsidRPr="008B0511">
        <w:rPr>
          <w:rFonts w:cstheme="minorHAnsi"/>
          <w:b/>
          <w:sz w:val="40"/>
        </w:rPr>
        <w:t>Practica 3.</w:t>
      </w:r>
      <w:r w:rsidRPr="008B0511">
        <w:rPr>
          <w:rFonts w:cstheme="minorHAnsi"/>
          <w:sz w:val="40"/>
        </w:rPr>
        <w:t xml:space="preserve"> Diseño de una Unidad Aritmética y Lógica</w:t>
      </w:r>
    </w:p>
    <w:p w14:paraId="40F67B0F" w14:textId="77777777" w:rsidR="008B0511" w:rsidRPr="008B0511" w:rsidRDefault="00D91195" w:rsidP="008B0511">
      <w:pPr>
        <w:spacing w:after="0" w:line="24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A</w:t>
      </w:r>
      <w:r w:rsidR="008B0511" w:rsidRPr="008B0511">
        <w:rPr>
          <w:rFonts w:cstheme="minorHAnsi"/>
          <w:b/>
          <w:sz w:val="40"/>
        </w:rPr>
        <w:t>lumno</w:t>
      </w:r>
    </w:p>
    <w:p w14:paraId="4ADBB51B" w14:textId="77777777" w:rsidR="00D91195" w:rsidRPr="008B0511" w:rsidRDefault="008B0511" w:rsidP="008B0511">
      <w:pPr>
        <w:spacing w:after="0" w:line="240" w:lineRule="auto"/>
        <w:ind w:left="1440" w:hanging="1440"/>
        <w:jc w:val="center"/>
        <w:rPr>
          <w:rFonts w:cstheme="minorHAnsi"/>
          <w:sz w:val="40"/>
        </w:rPr>
      </w:pPr>
      <w:r w:rsidRPr="008B0511">
        <w:rPr>
          <w:rFonts w:cstheme="minorHAnsi"/>
          <w:sz w:val="40"/>
        </w:rPr>
        <w:t>Caudillo Sánchez Diego</w:t>
      </w:r>
    </w:p>
    <w:p w14:paraId="69BFB1A9" w14:textId="77777777" w:rsidR="008B0511" w:rsidRPr="008B0511" w:rsidRDefault="008B0511" w:rsidP="008B0511">
      <w:pPr>
        <w:spacing w:before="240" w:after="0" w:line="24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Matricula</w:t>
      </w:r>
    </w:p>
    <w:p w14:paraId="7A0F8CF6" w14:textId="77777777" w:rsidR="00D91195" w:rsidRPr="008B0511" w:rsidRDefault="00D91195" w:rsidP="008B0511">
      <w:pPr>
        <w:spacing w:after="0" w:line="240" w:lineRule="auto"/>
        <w:ind w:left="1440" w:hanging="1440"/>
        <w:jc w:val="center"/>
        <w:rPr>
          <w:rFonts w:cstheme="minorHAnsi"/>
          <w:sz w:val="40"/>
        </w:rPr>
      </w:pPr>
      <w:r w:rsidRPr="008B0511">
        <w:rPr>
          <w:rFonts w:cstheme="minorHAnsi"/>
          <w:sz w:val="40"/>
        </w:rPr>
        <w:t>1249199</w:t>
      </w:r>
    </w:p>
    <w:p w14:paraId="419FC123" w14:textId="77777777" w:rsidR="008B0511" w:rsidRPr="008B0511" w:rsidRDefault="008B0511" w:rsidP="008B0511">
      <w:pPr>
        <w:spacing w:before="240" w:after="0" w:line="24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Grupo</w:t>
      </w:r>
    </w:p>
    <w:p w14:paraId="28C13AA7" w14:textId="77777777" w:rsidR="00D91195" w:rsidRPr="008B0511" w:rsidRDefault="008B0511" w:rsidP="008B0511">
      <w:pPr>
        <w:spacing w:after="0" w:line="240" w:lineRule="auto"/>
        <w:ind w:left="1440" w:hanging="1440"/>
        <w:jc w:val="center"/>
        <w:rPr>
          <w:rFonts w:cstheme="minorHAnsi"/>
          <w:sz w:val="40"/>
        </w:rPr>
      </w:pPr>
      <w:r w:rsidRPr="008B0511">
        <w:rPr>
          <w:rFonts w:cstheme="minorHAnsi"/>
          <w:sz w:val="40"/>
        </w:rPr>
        <w:t>551</w:t>
      </w:r>
    </w:p>
    <w:p w14:paraId="17F3D177" w14:textId="77777777" w:rsidR="008B0511" w:rsidRPr="008B0511" w:rsidRDefault="008B0511" w:rsidP="008B0511">
      <w:pPr>
        <w:spacing w:before="240" w:after="0" w:line="24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Docente</w:t>
      </w:r>
    </w:p>
    <w:p w14:paraId="7FB78FED" w14:textId="77777777" w:rsidR="00D91195" w:rsidRPr="008B0511" w:rsidRDefault="008B0511" w:rsidP="008B0511">
      <w:pPr>
        <w:spacing w:line="240" w:lineRule="auto"/>
        <w:ind w:left="1440" w:hanging="1440"/>
        <w:jc w:val="center"/>
        <w:rPr>
          <w:rFonts w:cstheme="minorHAnsi"/>
          <w:sz w:val="40"/>
        </w:rPr>
      </w:pPr>
      <w:r w:rsidRPr="008B0511">
        <w:rPr>
          <w:rFonts w:cstheme="minorHAnsi"/>
          <w:sz w:val="40"/>
        </w:rPr>
        <w:t>Dr. Mauricio Alonso Sánchez</w:t>
      </w:r>
    </w:p>
    <w:p w14:paraId="40198529" w14:textId="77777777" w:rsidR="008B0511" w:rsidRPr="008B0511" w:rsidRDefault="008B0511" w:rsidP="008B0511">
      <w:pPr>
        <w:spacing w:after="0" w:line="240" w:lineRule="auto"/>
        <w:ind w:left="1440" w:hanging="1440"/>
        <w:jc w:val="center"/>
        <w:rPr>
          <w:rFonts w:cstheme="minorHAnsi"/>
          <w:b/>
          <w:sz w:val="40"/>
        </w:rPr>
      </w:pPr>
      <w:r w:rsidRPr="008B0511">
        <w:rPr>
          <w:rFonts w:cstheme="minorHAnsi"/>
          <w:b/>
          <w:sz w:val="40"/>
        </w:rPr>
        <w:t>Fecha de entrega</w:t>
      </w:r>
    </w:p>
    <w:p w14:paraId="2E165EB8" w14:textId="77777777" w:rsidR="00D91195" w:rsidRDefault="008B0511" w:rsidP="008B0511">
      <w:pPr>
        <w:spacing w:after="0" w:line="240" w:lineRule="auto"/>
        <w:ind w:left="1440" w:hanging="1440"/>
        <w:jc w:val="center"/>
        <w:rPr>
          <w:rFonts w:cstheme="minorHAnsi"/>
          <w:sz w:val="40"/>
        </w:rPr>
      </w:pPr>
      <w:r w:rsidRPr="008B0511">
        <w:rPr>
          <w:rFonts w:cstheme="minorHAnsi"/>
          <w:sz w:val="40"/>
        </w:rPr>
        <w:t>08/Marzo/2019</w:t>
      </w:r>
    </w:p>
    <w:p w14:paraId="2B3C971B" w14:textId="77777777" w:rsidR="008B0511" w:rsidRDefault="008B051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4E7DAD9E" w14:textId="77777777" w:rsidR="008B0511" w:rsidRPr="004530F8" w:rsidRDefault="008B0511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b/>
          <w:sz w:val="24"/>
        </w:rPr>
      </w:pPr>
      <w:r w:rsidRPr="004530F8">
        <w:rPr>
          <w:rFonts w:ascii="Times New Roman" w:hAnsi="Times New Roman" w:cs="Times New Roman"/>
          <w:b/>
          <w:sz w:val="24"/>
        </w:rPr>
        <w:lastRenderedPageBreak/>
        <w:t>Objetivo</w:t>
      </w:r>
    </w:p>
    <w:p w14:paraId="467A52D3" w14:textId="77777777" w:rsidR="008B0511" w:rsidRPr="004530F8" w:rsidRDefault="004530F8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Diseñar</w:t>
      </w:r>
      <w:r w:rsidR="008B0511" w:rsidRPr="004530F8">
        <w:rPr>
          <w:rFonts w:ascii="Times New Roman" w:hAnsi="Times New Roman" w:cs="Times New Roman"/>
          <w:sz w:val="24"/>
        </w:rPr>
        <w:t xml:space="preserve"> un ALU de 8 bits</w:t>
      </w:r>
    </w:p>
    <w:p w14:paraId="5DC84CFB" w14:textId="77777777" w:rsidR="008B0511" w:rsidRPr="004530F8" w:rsidRDefault="008B0511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b/>
          <w:sz w:val="24"/>
        </w:rPr>
      </w:pPr>
      <w:r w:rsidRPr="004530F8">
        <w:rPr>
          <w:rFonts w:ascii="Times New Roman" w:hAnsi="Times New Roman" w:cs="Times New Roman"/>
          <w:b/>
          <w:sz w:val="24"/>
        </w:rPr>
        <w:t>Materiales</w:t>
      </w:r>
    </w:p>
    <w:p w14:paraId="683E1B56" w14:textId="77777777" w:rsidR="008B0511" w:rsidRPr="004530F8" w:rsidRDefault="008B0511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 xml:space="preserve">Logisim </w:t>
      </w:r>
    </w:p>
    <w:p w14:paraId="31ABB07F" w14:textId="77777777" w:rsidR="008B0511" w:rsidRPr="004530F8" w:rsidRDefault="008B0511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b/>
          <w:sz w:val="24"/>
        </w:rPr>
      </w:pPr>
      <w:r w:rsidRPr="004530F8">
        <w:rPr>
          <w:rFonts w:ascii="Times New Roman" w:hAnsi="Times New Roman" w:cs="Times New Roman"/>
          <w:b/>
          <w:sz w:val="24"/>
        </w:rPr>
        <w:t xml:space="preserve">Teoría </w:t>
      </w:r>
    </w:p>
    <w:p w14:paraId="229ED473" w14:textId="77777777" w:rsidR="008B0511" w:rsidRPr="004530F8" w:rsidRDefault="008B0511" w:rsidP="004530F8">
      <w:pPr>
        <w:spacing w:after="0" w:line="276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 xml:space="preserve">Hacer una </w:t>
      </w:r>
      <w:r w:rsidR="004530F8" w:rsidRPr="004530F8">
        <w:rPr>
          <w:rFonts w:ascii="Times New Roman" w:hAnsi="Times New Roman" w:cs="Times New Roman"/>
          <w:sz w:val="24"/>
        </w:rPr>
        <w:t>reseña</w:t>
      </w:r>
      <w:r w:rsidRPr="004530F8">
        <w:rPr>
          <w:rFonts w:ascii="Times New Roman" w:hAnsi="Times New Roman" w:cs="Times New Roman"/>
          <w:sz w:val="24"/>
        </w:rPr>
        <w:t xml:space="preserve"> sobre:</w:t>
      </w:r>
    </w:p>
    <w:p w14:paraId="42491139" w14:textId="77777777" w:rsidR="008B0511" w:rsidRPr="004530F8" w:rsidRDefault="008B0511" w:rsidP="004530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ALU</w:t>
      </w:r>
    </w:p>
    <w:p w14:paraId="0826A28F" w14:textId="77777777" w:rsidR="008B0511" w:rsidRPr="004530F8" w:rsidRDefault="008B0511" w:rsidP="004530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FPU</w:t>
      </w:r>
    </w:p>
    <w:p w14:paraId="4D36FC2C" w14:textId="77777777" w:rsidR="008B0511" w:rsidRPr="004530F8" w:rsidRDefault="008B0511" w:rsidP="004530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Describir cada entrada y salida del ALU de la Figura 1.</w:t>
      </w:r>
    </w:p>
    <w:p w14:paraId="517514FA" w14:textId="77777777" w:rsidR="008B0511" w:rsidRPr="004530F8" w:rsidRDefault="008B0511" w:rsidP="004530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Describir cada función básica de la Tabla 1.</w:t>
      </w:r>
    </w:p>
    <w:p w14:paraId="13B2915E" w14:textId="77777777" w:rsidR="008B0511" w:rsidRDefault="008B0511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b/>
          <w:sz w:val="24"/>
        </w:rPr>
      </w:pPr>
      <w:r w:rsidRPr="004530F8">
        <w:rPr>
          <w:rFonts w:ascii="Times New Roman" w:hAnsi="Times New Roman" w:cs="Times New Roman"/>
          <w:b/>
          <w:sz w:val="24"/>
        </w:rPr>
        <w:t>Desarrollo</w:t>
      </w:r>
    </w:p>
    <w:p w14:paraId="447F6EC2" w14:textId="77777777" w:rsidR="004530F8" w:rsidRPr="004530F8" w:rsidRDefault="004530F8" w:rsidP="004530F8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</w:rPr>
      </w:pPr>
      <w:r w:rsidRPr="004530F8">
        <w:rPr>
          <w:rFonts w:ascii="Times New Roman" w:hAnsi="Times New Roman" w:cs="Times New Roman"/>
          <w:sz w:val="24"/>
        </w:rPr>
        <w:t>Diseñar un ALU, ver la figura 1, que ejecute las funciones incluidas en la tabla 1.</w:t>
      </w:r>
    </w:p>
    <w:p w14:paraId="67C8D760" w14:textId="77777777" w:rsidR="004530F8" w:rsidRDefault="004530F8" w:rsidP="004530F8">
      <w:pPr>
        <w:spacing w:line="276" w:lineRule="auto"/>
        <w:ind w:left="2160" w:hanging="21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9C6F99F" wp14:editId="516307A0">
            <wp:extent cx="3456892" cy="3548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28" cy="35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61FB" w14:textId="77777777" w:rsidR="004530F8" w:rsidRDefault="004530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CEAA770" w14:textId="77777777" w:rsidR="008B0511" w:rsidRDefault="004530F8" w:rsidP="002C2BCA">
      <w:pPr>
        <w:spacing w:after="0" w:line="276" w:lineRule="auto"/>
        <w:ind w:left="2160" w:hanging="2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ALU</w:t>
      </w:r>
    </w:p>
    <w:p w14:paraId="41263194" w14:textId="77777777" w:rsidR="004530F8" w:rsidRPr="002C2BCA" w:rsidRDefault="002C2BCA" w:rsidP="002C2BCA">
      <w:pPr>
        <w:jc w:val="both"/>
        <w:rPr>
          <w:rFonts w:ascii="Times New Roman" w:hAnsi="Times New Roman" w:cs="Times New Roman"/>
          <w:sz w:val="24"/>
        </w:rPr>
      </w:pPr>
      <w:r w:rsidRPr="002C2BCA">
        <w:rPr>
          <w:rFonts w:ascii="Times New Roman" w:hAnsi="Times New Roman" w:cs="Times New Roman"/>
          <w:sz w:val="24"/>
        </w:rPr>
        <w:t>Es un contador digital capaz de realizar las operaciones aritméticas y lógicas entre los datos de un circuito; suma, resta, multiplica y divide, así como establece comparaciones lógicas a través de los condicionales lógicos “si”, “no”, y, “o”. Desde los circuitos más simples, como relojes y calculadoras, hasta complejos circuitos, como los microchips actuales, todos incluyen al menos una Unidad aritmético-lógica, que varía su poder y complejidad según su finalidad.</w:t>
      </w:r>
    </w:p>
    <w:p w14:paraId="7148D5F3" w14:textId="77777777" w:rsidR="002D38BF" w:rsidRDefault="004530F8" w:rsidP="002D38BF">
      <w:pPr>
        <w:spacing w:after="0" w:line="276" w:lineRule="auto"/>
        <w:ind w:left="2160" w:hanging="2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FPU</w:t>
      </w:r>
    </w:p>
    <w:p w14:paraId="1244CDA8" w14:textId="77777777" w:rsidR="002D38BF" w:rsidRDefault="002D38BF" w:rsidP="002D38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Pr="002D38BF">
        <w:rPr>
          <w:rFonts w:ascii="Times New Roman" w:hAnsi="Times New Roman" w:cs="Times New Roman"/>
          <w:sz w:val="24"/>
          <w:szCs w:val="24"/>
        </w:rPr>
        <w:t xml:space="preserve"> un componente 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D38BF">
        <w:rPr>
          <w:rFonts w:ascii="Times New Roman" w:hAnsi="Times New Roman" w:cs="Times New Roman"/>
          <w:sz w:val="24"/>
          <w:szCs w:val="24"/>
        </w:rPr>
        <w:t xml:space="preserve"> CPU especializado en el cálculo de operaciones en</w:t>
      </w:r>
      <w:r>
        <w:rPr>
          <w:rFonts w:ascii="Times New Roman" w:hAnsi="Times New Roman" w:cs="Times New Roman"/>
          <w:sz w:val="24"/>
          <w:szCs w:val="24"/>
        </w:rPr>
        <w:t xml:space="preserve"> punto</w:t>
      </w:r>
      <w:r w:rsidRPr="002D38BF">
        <w:rPr>
          <w:rFonts w:ascii="Times New Roman" w:hAnsi="Times New Roman" w:cs="Times New Roman"/>
          <w:sz w:val="24"/>
          <w:szCs w:val="24"/>
        </w:rPr>
        <w:t xml:space="preserve"> flotante. Las operaciones básicas que toda FPU puede realizar son las aritméticas (suma y multiplicación), si bien algunos sistemas más complejos son capaces también de realizar cálculos trigonométricos y/o exponenciales.</w:t>
      </w:r>
    </w:p>
    <w:p w14:paraId="74925B9A" w14:textId="77777777" w:rsidR="002D38BF" w:rsidRPr="002D38BF" w:rsidRDefault="002D38BF" w:rsidP="002D38BF">
      <w:pPr>
        <w:jc w:val="both"/>
        <w:rPr>
          <w:rFonts w:ascii="Times New Roman" w:hAnsi="Times New Roman" w:cs="Times New Roman"/>
          <w:sz w:val="24"/>
          <w:szCs w:val="24"/>
        </w:rPr>
      </w:pPr>
      <w:r w:rsidRPr="002D38BF">
        <w:rPr>
          <w:rFonts w:ascii="Times New Roman" w:hAnsi="Times New Roman" w:cs="Times New Roman"/>
          <w:sz w:val="24"/>
          <w:szCs w:val="24"/>
        </w:rPr>
        <w:t>No todas 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D38BF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2D38BF"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D38B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D38BF">
        <w:rPr>
          <w:rFonts w:ascii="Times New Roman" w:hAnsi="Times New Roman" w:cs="Times New Roman"/>
          <w:sz w:val="24"/>
          <w:szCs w:val="24"/>
        </w:rPr>
        <w:t xml:space="preserve"> tienen una FPU dedicada. En ausencia de FPU,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D38BF">
        <w:rPr>
          <w:rFonts w:ascii="Times New Roman" w:hAnsi="Times New Roman" w:cs="Times New Roman"/>
          <w:sz w:val="24"/>
          <w:szCs w:val="24"/>
        </w:rPr>
        <w:t>l CPU puede utilizar programas en micro</w:t>
      </w:r>
      <w:r>
        <w:rPr>
          <w:rFonts w:ascii="Times New Roman" w:hAnsi="Times New Roman" w:cs="Times New Roman"/>
          <w:sz w:val="24"/>
          <w:szCs w:val="24"/>
        </w:rPr>
        <w:t>programas</w:t>
      </w:r>
      <w:r w:rsidRPr="002D38BF">
        <w:rPr>
          <w:rFonts w:ascii="Times New Roman" w:hAnsi="Times New Roman" w:cs="Times New Roman"/>
          <w:sz w:val="24"/>
          <w:szCs w:val="24"/>
        </w:rPr>
        <w:t xml:space="preserve"> para emular una función en coma flotante a través de la unidad aritmético-lógica (ALU), la cual reduce el coste del hardware a cambio de una sensible pérdida de velocidad.</w:t>
      </w:r>
      <w:r w:rsidRPr="002D38BF">
        <w:rPr>
          <w:rFonts w:ascii="Times New Roman" w:hAnsi="Times New Roman" w:cs="Times New Roman"/>
          <w:sz w:val="24"/>
          <w:szCs w:val="24"/>
        </w:rPr>
        <w:br/>
        <w:t xml:space="preserve">En algunas arquitecturas, las operaciones </w:t>
      </w:r>
      <w:r>
        <w:rPr>
          <w:rFonts w:ascii="Times New Roman" w:hAnsi="Times New Roman" w:cs="Times New Roman"/>
          <w:sz w:val="24"/>
          <w:szCs w:val="24"/>
        </w:rPr>
        <w:t xml:space="preserve">de punto </w:t>
      </w:r>
      <w:r w:rsidRPr="002D38BF">
        <w:rPr>
          <w:rFonts w:ascii="Times New Roman" w:hAnsi="Times New Roman" w:cs="Times New Roman"/>
          <w:sz w:val="24"/>
          <w:szCs w:val="24"/>
        </w:rPr>
        <w:t>flotante se tratan de forma completamente distinta a las operaciones enteras, con registros dedicados y tiempo de ciclo diferentes. Incluso para operaciones complejas, como la división, podrían tener un circuito dedicado a dicha operación.</w:t>
      </w:r>
    </w:p>
    <w:p w14:paraId="2DD11E47" w14:textId="77777777" w:rsidR="004530F8" w:rsidRDefault="004530F8" w:rsidP="004530F8">
      <w:pPr>
        <w:spacing w:line="276" w:lineRule="auto"/>
        <w:ind w:left="2160" w:hanging="2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Entradas y salidas ALU</w:t>
      </w:r>
    </w:p>
    <w:p w14:paraId="4A836308" w14:textId="77777777" w:rsidR="002C2BCA" w:rsidRPr="002C2BCA" w:rsidRDefault="002C2BCA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C2BCA">
        <w:rPr>
          <w:rFonts w:ascii="Times New Roman" w:hAnsi="Times New Roman" w:cs="Times New Roman"/>
          <w:sz w:val="24"/>
        </w:rPr>
        <w:t>A</w:t>
      </w:r>
      <w:r w:rsidR="002D38BF">
        <w:rPr>
          <w:rFonts w:ascii="Times New Roman" w:hAnsi="Times New Roman" w:cs="Times New Roman"/>
          <w:sz w:val="24"/>
        </w:rPr>
        <w:t>:</w:t>
      </w:r>
      <w:r w:rsidR="008C6CA3">
        <w:rPr>
          <w:rFonts w:ascii="Times New Roman" w:hAnsi="Times New Roman" w:cs="Times New Roman"/>
          <w:sz w:val="24"/>
        </w:rPr>
        <w:t xml:space="preserve"> es una entrada, que equivale al operando A.</w:t>
      </w:r>
    </w:p>
    <w:p w14:paraId="2D7B108F" w14:textId="77777777" w:rsidR="002C2BCA" w:rsidRPr="002C2BCA" w:rsidRDefault="002C2BCA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C2BCA">
        <w:rPr>
          <w:rFonts w:ascii="Times New Roman" w:hAnsi="Times New Roman" w:cs="Times New Roman"/>
          <w:sz w:val="24"/>
        </w:rPr>
        <w:t>B</w:t>
      </w:r>
      <w:r w:rsidR="002D38BF">
        <w:rPr>
          <w:rFonts w:ascii="Times New Roman" w:hAnsi="Times New Roman" w:cs="Times New Roman"/>
          <w:sz w:val="24"/>
        </w:rPr>
        <w:t>:</w:t>
      </w:r>
      <w:r w:rsidR="008C6CA3">
        <w:rPr>
          <w:rFonts w:ascii="Times New Roman" w:hAnsi="Times New Roman" w:cs="Times New Roman"/>
          <w:sz w:val="24"/>
        </w:rPr>
        <w:t xml:space="preserve"> es una entrada, que equivale al operando B.</w:t>
      </w:r>
    </w:p>
    <w:p w14:paraId="653711F1" w14:textId="77777777" w:rsidR="002C2BCA" w:rsidRPr="002C2BCA" w:rsidRDefault="002D38BF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C2BC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in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:</w:t>
      </w:r>
      <w:r w:rsidR="008C6CA3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D00C9">
        <w:rPr>
          <w:rFonts w:ascii="Times New Roman" w:hAnsi="Times New Roman" w:cs="Times New Roman"/>
          <w:sz w:val="24"/>
        </w:rPr>
        <w:t xml:space="preserve">en las operaciones donde se utiliza acarreo, el </w:t>
      </w:r>
      <w:proofErr w:type="spellStart"/>
      <w:r w:rsidR="007D00C9">
        <w:rPr>
          <w:rFonts w:ascii="Times New Roman" w:hAnsi="Times New Roman" w:cs="Times New Roman"/>
          <w:sz w:val="24"/>
        </w:rPr>
        <w:t>C</w:t>
      </w:r>
      <w:r w:rsidR="007D00C9">
        <w:rPr>
          <w:rFonts w:ascii="Times New Roman" w:hAnsi="Times New Roman" w:cs="Times New Roman"/>
          <w:sz w:val="24"/>
          <w:vertAlign w:val="subscript"/>
        </w:rPr>
        <w:t>in</w:t>
      </w:r>
      <w:proofErr w:type="spellEnd"/>
      <w:r w:rsidR="007D00C9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D00C9">
        <w:rPr>
          <w:rFonts w:ascii="Times New Roman" w:hAnsi="Times New Roman" w:cs="Times New Roman"/>
          <w:sz w:val="24"/>
        </w:rPr>
        <w:t xml:space="preserve">se activa para que la operación la tome en cuenta. </w:t>
      </w:r>
    </w:p>
    <w:p w14:paraId="0CB83C25" w14:textId="77777777" w:rsidR="002C2BCA" w:rsidRPr="002C2BCA" w:rsidRDefault="002D38BF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Función:</w:t>
      </w:r>
      <w:r w:rsidR="00332DE6">
        <w:rPr>
          <w:rFonts w:ascii="Times New Roman" w:hAnsi="Times New Roman" w:cs="Times New Roman"/>
          <w:sz w:val="24"/>
        </w:rPr>
        <w:t xml:space="preserve"> es la operación que va a realizar (suma, resta, multiplicación, etc.) que esta dada por un código de operación (OP </w:t>
      </w:r>
      <w:proofErr w:type="spellStart"/>
      <w:r w:rsidR="00332DE6">
        <w:rPr>
          <w:rFonts w:ascii="Times New Roman" w:hAnsi="Times New Roman" w:cs="Times New Roman"/>
          <w:sz w:val="24"/>
        </w:rPr>
        <w:t>code</w:t>
      </w:r>
      <w:proofErr w:type="spellEnd"/>
      <w:r w:rsidR="00332DE6">
        <w:rPr>
          <w:rFonts w:ascii="Times New Roman" w:hAnsi="Times New Roman" w:cs="Times New Roman"/>
          <w:sz w:val="24"/>
        </w:rPr>
        <w:t xml:space="preserve">) que indica que operación se va a realizar. </w:t>
      </w:r>
    </w:p>
    <w:p w14:paraId="12E81902" w14:textId="77777777" w:rsidR="002C2BCA" w:rsidRPr="002C2BCA" w:rsidRDefault="002D38BF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5F208C">
        <w:rPr>
          <w:rFonts w:ascii="Times New Roman" w:hAnsi="Times New Roman" w:cs="Times New Roman"/>
          <w:sz w:val="24"/>
        </w:rPr>
        <w:t xml:space="preserve"> indica que hay acarreo y desbordamiento en enteros si signo. </w:t>
      </w:r>
    </w:p>
    <w:p w14:paraId="6D1412BA" w14:textId="77777777" w:rsidR="002C2BCA" w:rsidRPr="002C2BCA" w:rsidRDefault="002D38BF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Zero: </w:t>
      </w:r>
      <w:r w:rsidR="00280274">
        <w:rPr>
          <w:rFonts w:ascii="Times New Roman" w:hAnsi="Times New Roman" w:cs="Times New Roman"/>
          <w:sz w:val="24"/>
        </w:rPr>
        <w:t xml:space="preserve">indica si todas las líneas de resultados tienen valor de cero. </w:t>
      </w:r>
    </w:p>
    <w:p w14:paraId="361F61D5" w14:textId="77777777" w:rsidR="002C2BCA" w:rsidRDefault="002D38BF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Ov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F208C">
        <w:rPr>
          <w:rFonts w:ascii="Times New Roman" w:hAnsi="Times New Roman" w:cs="Times New Roman"/>
          <w:sz w:val="24"/>
        </w:rPr>
        <w:t xml:space="preserve">indica si hay un desbordamiento en las funciones de suma y resta. Para los enteros sin signo, el indicador de </w:t>
      </w:r>
      <w:proofErr w:type="spellStart"/>
      <w:r w:rsidR="005F208C">
        <w:rPr>
          <w:rFonts w:ascii="Times New Roman" w:hAnsi="Times New Roman" w:cs="Times New Roman"/>
          <w:i/>
          <w:sz w:val="24"/>
        </w:rPr>
        <w:t>overflow</w:t>
      </w:r>
      <w:proofErr w:type="spellEnd"/>
      <w:r w:rsidR="005F208C">
        <w:rPr>
          <w:rFonts w:ascii="Times New Roman" w:hAnsi="Times New Roman" w:cs="Times New Roman"/>
          <w:i/>
          <w:sz w:val="24"/>
        </w:rPr>
        <w:t xml:space="preserve"> </w:t>
      </w:r>
      <w:r w:rsidR="005F208C">
        <w:rPr>
          <w:rFonts w:ascii="Times New Roman" w:hAnsi="Times New Roman" w:cs="Times New Roman"/>
          <w:sz w:val="24"/>
        </w:rPr>
        <w:t xml:space="preserve">no es necesario. </w:t>
      </w:r>
    </w:p>
    <w:p w14:paraId="6CF8F062" w14:textId="77777777" w:rsidR="00332DE6" w:rsidRPr="002C2BCA" w:rsidRDefault="00332DE6" w:rsidP="002C2B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R: es el resultado de los dos operandos y de la función elegida. </w:t>
      </w:r>
    </w:p>
    <w:p w14:paraId="252ACECC" w14:textId="77777777" w:rsidR="004530F8" w:rsidRDefault="004530F8" w:rsidP="004530F8">
      <w:pPr>
        <w:spacing w:line="276" w:lineRule="auto"/>
        <w:ind w:left="2160" w:hanging="21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Funciones de un ALU</w:t>
      </w:r>
    </w:p>
    <w:p w14:paraId="764C30DD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B3C40">
        <w:rPr>
          <w:rFonts w:ascii="Times New Roman" w:hAnsi="Times New Roman" w:cs="Times New Roman"/>
          <w:b/>
          <w:sz w:val="24"/>
        </w:rPr>
        <w:t>AND:</w:t>
      </w:r>
      <w:r>
        <w:rPr>
          <w:rFonts w:ascii="Times New Roman" w:hAnsi="Times New Roman" w:cs="Times New Roman"/>
          <w:sz w:val="24"/>
        </w:rPr>
        <w:t xml:space="preserve"> </w:t>
      </w:r>
      <w:r w:rsidR="00FF0D7F" w:rsidRPr="004B3C40">
        <w:rPr>
          <w:rFonts w:ascii="Times New Roman" w:hAnsi="Times New Roman" w:cs="Times New Roman"/>
          <w:sz w:val="24"/>
        </w:rPr>
        <w:t>Esta compuerta es representada por una multiplicación</w:t>
      </w:r>
      <w:r w:rsidR="004B3C40">
        <w:rPr>
          <w:rFonts w:ascii="Times New Roman" w:hAnsi="Times New Roman" w:cs="Times New Roman"/>
          <w:sz w:val="24"/>
        </w:rPr>
        <w:t xml:space="preserve"> en algebra booleana. </w:t>
      </w:r>
      <w:r w:rsidR="00FF0D7F" w:rsidRPr="004B3C40">
        <w:rPr>
          <w:rFonts w:ascii="Times New Roman" w:hAnsi="Times New Roman" w:cs="Times New Roman"/>
          <w:sz w:val="24"/>
        </w:rPr>
        <w:t>Indica que es necesario que en todas sus entradas se tenga un estado binario 1 para que la salida otorgue un 1 binario.</w:t>
      </w:r>
    </w:p>
    <w:p w14:paraId="63FB766F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B3C40">
        <w:rPr>
          <w:rFonts w:ascii="Times New Roman" w:hAnsi="Times New Roman" w:cs="Times New Roman"/>
          <w:b/>
          <w:sz w:val="24"/>
        </w:rPr>
        <w:t>OR:</w:t>
      </w:r>
      <w:r w:rsidR="004B3C40">
        <w:rPr>
          <w:rFonts w:ascii="Times New Roman" w:hAnsi="Times New Roman" w:cs="Times New Roman"/>
          <w:sz w:val="24"/>
        </w:rPr>
        <w:t xml:space="preserve"> </w:t>
      </w:r>
      <w:r w:rsidR="004B3C40" w:rsidRPr="004B3C40">
        <w:rPr>
          <w:rFonts w:ascii="Times New Roman" w:hAnsi="Times New Roman" w:cs="Times New Roman"/>
          <w:sz w:val="24"/>
        </w:rPr>
        <w:t xml:space="preserve">Esta compuerta es representada por una </w:t>
      </w:r>
      <w:r w:rsidR="004B3C40">
        <w:rPr>
          <w:rFonts w:ascii="Times New Roman" w:hAnsi="Times New Roman" w:cs="Times New Roman"/>
          <w:sz w:val="24"/>
        </w:rPr>
        <w:t xml:space="preserve">suma en algebra booleana. </w:t>
      </w:r>
      <w:r w:rsidR="004B3C40" w:rsidRPr="004B3C40">
        <w:rPr>
          <w:rFonts w:ascii="Times New Roman" w:hAnsi="Times New Roman" w:cs="Times New Roman"/>
          <w:sz w:val="24"/>
        </w:rPr>
        <w:t>Esta compuerta permite que con cualquiera de sus entradas que este en estado binario 1, su salida pasara a un estado 1 también.</w:t>
      </w:r>
    </w:p>
    <w:p w14:paraId="40FB6CBF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B3C40">
        <w:rPr>
          <w:rFonts w:ascii="Times New Roman" w:hAnsi="Times New Roman" w:cs="Times New Roman"/>
          <w:b/>
          <w:sz w:val="24"/>
        </w:rPr>
        <w:lastRenderedPageBreak/>
        <w:t>XOR:</w:t>
      </w:r>
      <w:r w:rsidR="004B3C40">
        <w:rPr>
          <w:rFonts w:ascii="Times New Roman" w:hAnsi="Times New Roman" w:cs="Times New Roman"/>
          <w:sz w:val="24"/>
        </w:rPr>
        <w:t xml:space="preserve"> </w:t>
      </w:r>
      <w:r w:rsidR="004B3C40" w:rsidRPr="004B3C40">
        <w:rPr>
          <w:rFonts w:ascii="Times New Roman" w:hAnsi="Times New Roman" w:cs="Times New Roman"/>
          <w:sz w:val="24"/>
        </w:rPr>
        <w:t>llamada OR exclusiva, esta actúa como una suma binaria de un digito cada uno y el resultado de la suma seria la salida. Otra manera de verlo es que con valores de entrada igual el estado de salida es 0 y con valores de entrada diferente, la salida será 1.</w:t>
      </w:r>
    </w:p>
    <w:p w14:paraId="0887AEDC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B3C40">
        <w:rPr>
          <w:rFonts w:ascii="Times New Roman" w:hAnsi="Times New Roman" w:cs="Times New Roman"/>
          <w:b/>
          <w:sz w:val="24"/>
        </w:rPr>
        <w:t>NOT:</w:t>
      </w:r>
      <w:r w:rsidR="004B3C40">
        <w:rPr>
          <w:rFonts w:ascii="Times New Roman" w:hAnsi="Times New Roman" w:cs="Times New Roman"/>
          <w:sz w:val="24"/>
        </w:rPr>
        <w:t xml:space="preserve"> </w:t>
      </w:r>
      <w:r w:rsidR="004B3C40" w:rsidRPr="004B3C40">
        <w:rPr>
          <w:rFonts w:ascii="Times New Roman" w:hAnsi="Times New Roman" w:cs="Times New Roman"/>
          <w:sz w:val="24"/>
        </w:rPr>
        <w:t>En este caso esta compuerta solo tiene una entrada y una salida y esta actúa como un inversor. Para esta situación en la entrada se colocará un 1 y en la salida otorgara un 0 y en el caso contrario esta recibirá un 0 y mostrara un 1.</w:t>
      </w:r>
    </w:p>
    <w:p w14:paraId="584BEEBC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ADD: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>
        <w:rPr>
          <w:rFonts w:ascii="Times New Roman" w:hAnsi="Times New Roman" w:cs="Times New Roman"/>
          <w:sz w:val="24"/>
        </w:rPr>
        <w:t>realiza una operación de suma entre los dos operandos A y B.</w:t>
      </w:r>
    </w:p>
    <w:p w14:paraId="741280B4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 xml:space="preserve">ADC: </w:t>
      </w:r>
      <w:r w:rsidR="004B3C40">
        <w:rPr>
          <w:rFonts w:ascii="Times New Roman" w:hAnsi="Times New Roman" w:cs="Times New Roman"/>
          <w:sz w:val="24"/>
        </w:rPr>
        <w:t>realiza una operación de suma con acarreo</w:t>
      </w:r>
    </w:p>
    <w:p w14:paraId="04E07480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SUB: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una operación de resta entre los operandos A y B</w:t>
      </w:r>
    </w:p>
    <w:p w14:paraId="31E216C3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SBB: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una operación de resta con préstamo entre los operandos A y B</w:t>
      </w:r>
    </w:p>
    <w:p w14:paraId="498FFC86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INC: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 incremento de 1 al resultado de la operación.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</w:p>
    <w:p w14:paraId="33D777AC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DEC: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 decremento de 1 al resultado de la operación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</w:p>
    <w:p w14:paraId="6C16D6E6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SHL: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 desplazamiento a la izquierda</w:t>
      </w:r>
    </w:p>
    <w:p w14:paraId="433F3874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SHR: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 desplazamiento a la derecha</w:t>
      </w:r>
    </w:p>
    <w:p w14:paraId="6B65A091" w14:textId="77777777" w:rsidR="002D38BF" w:rsidRPr="004B3C40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ROL: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una rotación a la izquierda</w:t>
      </w:r>
    </w:p>
    <w:p w14:paraId="34CDC021" w14:textId="77777777" w:rsidR="002D38BF" w:rsidRDefault="002D38BF" w:rsidP="002D38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4B3C40">
        <w:rPr>
          <w:rFonts w:ascii="Times New Roman" w:hAnsi="Times New Roman" w:cs="Times New Roman"/>
          <w:b/>
          <w:sz w:val="24"/>
        </w:rPr>
        <w:t>ROR: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  <w:r w:rsidR="004B3C40" w:rsidRPr="00A3521F">
        <w:rPr>
          <w:rFonts w:ascii="Times New Roman" w:hAnsi="Times New Roman" w:cs="Times New Roman"/>
          <w:sz w:val="24"/>
        </w:rPr>
        <w:t>realiza una rotación a la derecha.</w:t>
      </w:r>
      <w:r w:rsidR="004B3C40">
        <w:rPr>
          <w:rFonts w:ascii="Times New Roman" w:hAnsi="Times New Roman" w:cs="Times New Roman"/>
          <w:b/>
          <w:sz w:val="24"/>
        </w:rPr>
        <w:t xml:space="preserve"> </w:t>
      </w:r>
    </w:p>
    <w:p w14:paraId="545089BA" w14:textId="77777777" w:rsidR="00A3521F" w:rsidRDefault="00A3521F" w:rsidP="00A3521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30C0994F" w14:textId="77777777" w:rsidR="00CA402F" w:rsidRDefault="00CA40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7C64563" w14:textId="77777777" w:rsidR="00BA4F19" w:rsidRDefault="00BA4F19" w:rsidP="00A3521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Desarrollo</w:t>
      </w:r>
    </w:p>
    <w:p w14:paraId="3C60D110" w14:textId="77777777" w:rsidR="003C2185" w:rsidRPr="003C2185" w:rsidRDefault="003C2185" w:rsidP="00A3521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Desarrollo de la ALU de manera detallada. Mas adelante se muestra todo esto simplificado en un solo circuito. </w:t>
      </w:r>
    </w:p>
    <w:p w14:paraId="69413471" w14:textId="77777777" w:rsidR="00CA402F" w:rsidRDefault="00CA402F" w:rsidP="00CA402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F286E2C" wp14:editId="2D178127">
            <wp:extent cx="5943600" cy="5139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C6E5" w14:textId="77777777" w:rsidR="003C2185" w:rsidRDefault="003C2185" w:rsidP="003C218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782BEB9F" w14:textId="77777777" w:rsidR="003C2185" w:rsidRDefault="003C2185" w:rsidP="003C218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47FB27F3" w14:textId="77777777" w:rsidR="003C2185" w:rsidRDefault="003C2185" w:rsidP="003C218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0938726B" w14:textId="77777777" w:rsidR="003C2185" w:rsidRDefault="003C2185" w:rsidP="003C218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558A1DE1" w14:textId="77777777" w:rsidR="003C2185" w:rsidRDefault="003C2185" w:rsidP="003C218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2EA9249E" w14:textId="77777777" w:rsidR="003C2185" w:rsidRDefault="003C2185" w:rsidP="003C218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29EEA01C" w14:textId="77777777" w:rsidR="00BA4F19" w:rsidRDefault="003C2185" w:rsidP="003C218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</w:t>
      </w:r>
      <w:r w:rsidRPr="003C2185">
        <w:rPr>
          <w:rFonts w:ascii="Times New Roman" w:hAnsi="Times New Roman" w:cs="Times New Roman"/>
          <w:sz w:val="24"/>
        </w:rPr>
        <w:t>plicación de la ALU para todos los OP-</w:t>
      </w:r>
      <w:proofErr w:type="spellStart"/>
      <w:r w:rsidRPr="003C2185">
        <w:rPr>
          <w:rFonts w:ascii="Times New Roman" w:hAnsi="Times New Roman" w:cs="Times New Roman"/>
          <w:sz w:val="24"/>
        </w:rPr>
        <w:t>code</w:t>
      </w:r>
      <w:proofErr w:type="spellEnd"/>
      <w:r w:rsidRPr="003C218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br/>
      </w:r>
      <w:r w:rsidR="00BA4F19">
        <w:rPr>
          <w:noProof/>
        </w:rPr>
        <w:drawing>
          <wp:inline distT="0" distB="0" distL="0" distR="0" wp14:anchorId="2C6EC1AF" wp14:editId="300917B0">
            <wp:extent cx="3790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1C6D" w14:textId="77777777" w:rsidR="00BA4F19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 NOT</w:t>
      </w:r>
    </w:p>
    <w:p w14:paraId="6E2C5BA9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269FF55" wp14:editId="4775318D">
            <wp:extent cx="3629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48F9" w14:textId="77777777" w:rsidR="00BA4F19" w:rsidRDefault="00CA402F" w:rsidP="00CA402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Operación: </w:t>
      </w:r>
      <w:r w:rsidR="00BA4F19">
        <w:rPr>
          <w:rFonts w:ascii="Times New Roman" w:hAnsi="Times New Roman" w:cs="Times New Roman"/>
          <w:b/>
          <w:sz w:val="24"/>
        </w:rPr>
        <w:t>AND</w:t>
      </w:r>
    </w:p>
    <w:p w14:paraId="498D458F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4BB25544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5FAC79C" wp14:editId="30C8A043">
            <wp:extent cx="36480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F523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C2185">
        <w:rPr>
          <w:rFonts w:ascii="Times New Roman" w:hAnsi="Times New Roman" w:cs="Times New Roman"/>
          <w:b/>
          <w:sz w:val="24"/>
        </w:rPr>
        <w:t>OR</w:t>
      </w:r>
    </w:p>
    <w:p w14:paraId="6231F49D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BB8F618" wp14:editId="21C5C2B3">
            <wp:extent cx="35242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E04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XOR</w:t>
      </w:r>
    </w:p>
    <w:p w14:paraId="65608744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CB078C" wp14:editId="19ED5A62">
            <wp:extent cx="333375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769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ADD</w:t>
      </w:r>
    </w:p>
    <w:p w14:paraId="78848CB6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1B110E2" wp14:editId="40E1792E">
            <wp:extent cx="338137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C98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SUB</w:t>
      </w:r>
    </w:p>
    <w:p w14:paraId="5F4ADB0A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4F2B3B4" wp14:editId="0DE4B9A4">
            <wp:extent cx="33337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F4D6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ADC</w:t>
      </w:r>
    </w:p>
    <w:p w14:paraId="0CDA864B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B2735D" wp14:editId="4B0085C2">
            <wp:extent cx="337185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A8D7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SBB</w:t>
      </w:r>
    </w:p>
    <w:p w14:paraId="687FFF6B" w14:textId="77777777" w:rsidR="00CA402F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E184E8C" wp14:editId="358A405B">
            <wp:extent cx="347662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2F" w:rsidRPr="00CA402F">
        <w:rPr>
          <w:rFonts w:ascii="Times New Roman" w:hAnsi="Times New Roman" w:cs="Times New Roman"/>
          <w:b/>
          <w:sz w:val="24"/>
        </w:rPr>
        <w:t xml:space="preserve"> </w:t>
      </w:r>
    </w:p>
    <w:p w14:paraId="1176985F" w14:textId="77777777" w:rsidR="00BA4F19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INC</w:t>
      </w:r>
    </w:p>
    <w:p w14:paraId="0DC02897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3D3A154" wp14:editId="38E0C4D2">
            <wp:extent cx="3419475" cy="315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E58D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DEC</w:t>
      </w:r>
    </w:p>
    <w:p w14:paraId="38300AA5" w14:textId="77777777" w:rsidR="00BA4F19" w:rsidRDefault="00BA4F19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EB73B3" wp14:editId="60C25179">
            <wp:extent cx="33813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D2A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SHL</w:t>
      </w:r>
    </w:p>
    <w:p w14:paraId="15727A34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BC78AF" wp14:editId="6E6E905D">
            <wp:extent cx="34290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D7A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SHR</w:t>
      </w:r>
    </w:p>
    <w:p w14:paraId="5F2B8130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2A521DE" wp14:editId="341112A6">
            <wp:extent cx="345757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F8C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ROL</w:t>
      </w:r>
    </w:p>
    <w:p w14:paraId="027D90ED" w14:textId="77777777" w:rsidR="00CA402F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E052B59" wp14:editId="775C9BEB">
            <wp:extent cx="3476625" cy="321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7704" w14:textId="77777777" w:rsidR="007D00C9" w:rsidRDefault="00CA402F" w:rsidP="00BA4F1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Operación:</w:t>
      </w:r>
      <w:r w:rsidR="003C2185">
        <w:rPr>
          <w:rFonts w:ascii="Times New Roman" w:hAnsi="Times New Roman" w:cs="Times New Roman"/>
          <w:b/>
          <w:sz w:val="24"/>
        </w:rPr>
        <w:t xml:space="preserve"> ROR</w:t>
      </w:r>
    </w:p>
    <w:p w14:paraId="393BA0A9" w14:textId="77777777" w:rsidR="007D00C9" w:rsidRDefault="007D00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F8F3375" w14:textId="77777777" w:rsidR="00CA402F" w:rsidRPr="007D00C9" w:rsidRDefault="007D00C9" w:rsidP="007D00C9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D00C9">
        <w:rPr>
          <w:rFonts w:ascii="Times New Roman" w:hAnsi="Times New Roman" w:cs="Times New Roman"/>
          <w:b/>
          <w:sz w:val="24"/>
          <w:lang w:val="en-US"/>
        </w:rPr>
        <w:lastRenderedPageBreak/>
        <w:t>Bibliografía</w:t>
      </w:r>
      <w:proofErr w:type="spellEnd"/>
      <w:r w:rsidRPr="007D00C9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73B5F4F4" w14:textId="12E9B13B" w:rsidR="007D00C9" w:rsidRDefault="007D00C9" w:rsidP="007D00C9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F5374">
        <w:rPr>
          <w:rFonts w:ascii="Times New Roman" w:hAnsi="Times New Roman" w:cs="Times New Roman"/>
          <w:sz w:val="24"/>
          <w:lang w:val="en-US"/>
        </w:rPr>
        <w:t xml:space="preserve">Stallings W. (2016). </w:t>
      </w:r>
      <w:r w:rsidRPr="005F5374">
        <w:rPr>
          <w:rFonts w:ascii="Times New Roman" w:hAnsi="Times New Roman" w:cs="Times New Roman"/>
          <w:i/>
          <w:sz w:val="24"/>
          <w:lang w:val="en-US"/>
        </w:rPr>
        <w:t>Computer organization and architecture: Designing for performance</w:t>
      </w:r>
      <w:r w:rsidRPr="005F5374">
        <w:rPr>
          <w:rFonts w:ascii="Times New Roman" w:hAnsi="Times New Roman" w:cs="Times New Roman"/>
          <w:sz w:val="24"/>
          <w:lang w:val="en-US"/>
        </w:rPr>
        <w:t>.</w:t>
      </w:r>
      <w:r w:rsidR="00514A88">
        <w:rPr>
          <w:rFonts w:ascii="Times New Roman" w:hAnsi="Times New Roman" w:cs="Times New Roman"/>
          <w:sz w:val="24"/>
          <w:lang w:val="en-US"/>
        </w:rPr>
        <w:t xml:space="preserve"> Pearson:</w:t>
      </w:r>
      <w:r w:rsidRPr="005F5374">
        <w:rPr>
          <w:rFonts w:ascii="Times New Roman" w:hAnsi="Times New Roman" w:cs="Times New Roman"/>
          <w:sz w:val="24"/>
          <w:lang w:val="en-US"/>
        </w:rPr>
        <w:t xml:space="preserve"> New Jersey</w:t>
      </w:r>
      <w:r w:rsidR="00514A88">
        <w:rPr>
          <w:rFonts w:ascii="Times New Roman" w:hAnsi="Times New Roman" w:cs="Times New Roman"/>
          <w:sz w:val="24"/>
          <w:lang w:val="en-US"/>
        </w:rPr>
        <w:t>.</w:t>
      </w:r>
    </w:p>
    <w:p w14:paraId="5EF9DB18" w14:textId="5D37D177" w:rsidR="005F5374" w:rsidRPr="00514A88" w:rsidRDefault="005F5374" w:rsidP="0051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Barry B. (2009). </w:t>
      </w:r>
      <w:r w:rsidR="00514A88" w:rsidRPr="00514A88">
        <w:rPr>
          <w:rFonts w:ascii="Times New Roman" w:hAnsi="Times New Roman" w:cs="Times New Roman"/>
          <w:i/>
          <w:sz w:val="24"/>
          <w:szCs w:val="24"/>
          <w:lang w:val="en-US"/>
        </w:rPr>
        <w:t>The Intel microprocessors 8086/8088, 80186/80188, 80286, 80386, 80486, Pentium, Pentium</w:t>
      </w:r>
      <w:r w:rsidR="00514A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14A88" w:rsidRPr="00514A88">
        <w:rPr>
          <w:rFonts w:ascii="Times New Roman" w:hAnsi="Times New Roman" w:cs="Times New Roman"/>
          <w:i/>
          <w:sz w:val="24"/>
          <w:szCs w:val="24"/>
          <w:lang w:val="en-US"/>
        </w:rPr>
        <w:t>Pro processor, Pentium II, Pentium III, Pentium 4, and Core2 with 64-bit extensions:</w:t>
      </w:r>
      <w:r w:rsidR="00514A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 w:rsidR="00514A88" w:rsidRPr="00514A88">
        <w:rPr>
          <w:rFonts w:ascii="Times New Roman" w:hAnsi="Times New Roman" w:cs="Times New Roman"/>
          <w:i/>
          <w:sz w:val="24"/>
          <w:szCs w:val="24"/>
          <w:lang w:val="en-US"/>
        </w:rPr>
        <w:t>architecture, programming, and interfacing</w:t>
      </w:r>
      <w:r w:rsidR="00514A88">
        <w:rPr>
          <w:rFonts w:ascii="Century-Book" w:hAnsi="Century-Book" w:cs="Century-Book"/>
          <w:sz w:val="18"/>
          <w:szCs w:val="18"/>
          <w:lang w:val="en-US"/>
        </w:rPr>
        <w:t xml:space="preserve">. </w:t>
      </w:r>
      <w:r w:rsidR="00514A88">
        <w:rPr>
          <w:rFonts w:ascii="Times New Roman" w:hAnsi="Times New Roman" w:cs="Times New Roman"/>
          <w:sz w:val="24"/>
          <w:lang w:val="en-US"/>
        </w:rPr>
        <w:t>Pearson</w:t>
      </w:r>
      <w:r w:rsidR="00514A88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Ohio</w:t>
      </w:r>
      <w:r w:rsidR="00514A8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5F5374" w:rsidRPr="0051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B8A28" w14:textId="77777777" w:rsidR="001D032F" w:rsidRDefault="001D032F" w:rsidP="008B0511">
      <w:pPr>
        <w:spacing w:after="0" w:line="240" w:lineRule="auto"/>
      </w:pPr>
      <w:r>
        <w:separator/>
      </w:r>
    </w:p>
  </w:endnote>
  <w:endnote w:type="continuationSeparator" w:id="0">
    <w:p w14:paraId="17982361" w14:textId="77777777" w:rsidR="001D032F" w:rsidRDefault="001D032F" w:rsidP="008B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-Book">
    <w:altName w:val="Centur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EB283" w14:textId="77777777" w:rsidR="001D032F" w:rsidRDefault="001D032F" w:rsidP="008B0511">
      <w:pPr>
        <w:spacing w:after="0" w:line="240" w:lineRule="auto"/>
      </w:pPr>
      <w:r>
        <w:separator/>
      </w:r>
    </w:p>
  </w:footnote>
  <w:footnote w:type="continuationSeparator" w:id="0">
    <w:p w14:paraId="040DE860" w14:textId="77777777" w:rsidR="001D032F" w:rsidRDefault="001D032F" w:rsidP="008B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D19"/>
    <w:multiLevelType w:val="hybridMultilevel"/>
    <w:tmpl w:val="5CDAA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5C4"/>
    <w:multiLevelType w:val="hybridMultilevel"/>
    <w:tmpl w:val="37C26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3C6D"/>
    <w:multiLevelType w:val="hybridMultilevel"/>
    <w:tmpl w:val="B1D02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11"/>
    <w:rsid w:val="000F186F"/>
    <w:rsid w:val="001D032F"/>
    <w:rsid w:val="00280274"/>
    <w:rsid w:val="002C2BCA"/>
    <w:rsid w:val="002D38BF"/>
    <w:rsid w:val="00332DE6"/>
    <w:rsid w:val="003C2185"/>
    <w:rsid w:val="004530F8"/>
    <w:rsid w:val="004B3C40"/>
    <w:rsid w:val="00514A88"/>
    <w:rsid w:val="005F208C"/>
    <w:rsid w:val="005F5374"/>
    <w:rsid w:val="005F7306"/>
    <w:rsid w:val="006C2F77"/>
    <w:rsid w:val="007D00C9"/>
    <w:rsid w:val="008B0511"/>
    <w:rsid w:val="008C6CA3"/>
    <w:rsid w:val="008D3351"/>
    <w:rsid w:val="009619CD"/>
    <w:rsid w:val="00A3521F"/>
    <w:rsid w:val="00BA4F19"/>
    <w:rsid w:val="00CA402F"/>
    <w:rsid w:val="00D91195"/>
    <w:rsid w:val="00D9657C"/>
    <w:rsid w:val="00F33EEA"/>
    <w:rsid w:val="00F50149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BDF9"/>
  <w15:chartTrackingRefBased/>
  <w15:docId w15:val="{017C8FE0-AA5B-434A-9E26-F4C0ECD7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11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8B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11"/>
    <w:rPr>
      <w:lang w:val="es-MX"/>
    </w:rPr>
  </w:style>
  <w:style w:type="paragraph" w:styleId="ListParagraph">
    <w:name w:val="List Paragraph"/>
    <w:basedOn w:val="Normal"/>
    <w:uiPriority w:val="34"/>
    <w:qFormat/>
    <w:rsid w:val="008B05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8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19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090DE-4B30-466A-940C-11A0C1868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410</TotalTime>
  <Pages>13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9</cp:revision>
  <dcterms:created xsi:type="dcterms:W3CDTF">2019-03-07T07:11:00Z</dcterms:created>
  <dcterms:modified xsi:type="dcterms:W3CDTF">2019-03-09T05:00:00Z</dcterms:modified>
</cp:coreProperties>
</file>